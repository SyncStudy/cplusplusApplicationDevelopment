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51" w:rsidRPr="00BA042D" w:rsidRDefault="007A3F98" w:rsidP="00522676">
      <w:pPr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ELEC362 - </w:t>
      </w:r>
      <w:r w:rsidR="00AC2151" w:rsidRPr="00BA042D">
        <w:rPr>
          <w:rFonts w:asciiTheme="minorHAnsi" w:hAnsiTheme="minorHAnsi"/>
          <w:sz w:val="40"/>
          <w:szCs w:val="40"/>
        </w:rPr>
        <w:t xml:space="preserve">Week </w:t>
      </w:r>
      <w:r w:rsidR="0048451B">
        <w:rPr>
          <w:rFonts w:asciiTheme="minorHAnsi" w:hAnsiTheme="minorHAnsi"/>
          <w:sz w:val="40"/>
          <w:szCs w:val="40"/>
        </w:rPr>
        <w:t>5</w:t>
      </w:r>
      <w:r w:rsidR="00AC2151" w:rsidRPr="00BA042D">
        <w:rPr>
          <w:rFonts w:asciiTheme="minorHAnsi" w:hAnsiTheme="minorHAnsi"/>
          <w:sz w:val="40"/>
          <w:szCs w:val="40"/>
        </w:rPr>
        <w:t xml:space="preserve"> </w:t>
      </w:r>
    </w:p>
    <w:p w:rsidR="00AC2151" w:rsidRPr="00AC2151" w:rsidRDefault="00AC2151" w:rsidP="00AC2151">
      <w:pPr>
        <w:jc w:val="center"/>
        <w:rPr>
          <w:rFonts w:asciiTheme="minorHAnsi" w:hAnsiTheme="minorHAnsi"/>
        </w:rPr>
      </w:pPr>
    </w:p>
    <w:p w:rsidR="00AC2151" w:rsidRDefault="00AC2151" w:rsidP="00AC2151">
      <w:pPr>
        <w:rPr>
          <w:rFonts w:asciiTheme="minorHAnsi" w:hAnsiTheme="minorHAnsi" w:cs="Arial"/>
          <w:lang w:eastAsia="en-GB"/>
        </w:rPr>
      </w:pPr>
    </w:p>
    <w:p w:rsidR="00AC2151" w:rsidRPr="000C51E3" w:rsidRDefault="000C51E3" w:rsidP="005279DF">
      <w:pPr>
        <w:jc w:val="center"/>
        <w:rPr>
          <w:rFonts w:asciiTheme="minorHAnsi" w:hAnsiTheme="minorHAnsi" w:cs="Arial"/>
          <w:sz w:val="40"/>
          <w:szCs w:val="40"/>
          <w:lang w:eastAsia="en-GB"/>
        </w:rPr>
      </w:pPr>
      <w:r w:rsidRPr="000C51E3">
        <w:rPr>
          <w:rFonts w:asciiTheme="minorHAnsi" w:hAnsiTheme="minorHAnsi" w:cs="Arial"/>
          <w:sz w:val="40"/>
          <w:szCs w:val="40"/>
          <w:lang w:eastAsia="en-GB"/>
        </w:rPr>
        <w:t>Practical Exercises</w:t>
      </w:r>
    </w:p>
    <w:p w:rsidR="00073382" w:rsidRDefault="007C1388" w:rsidP="00205FEF">
      <w:pPr>
        <w:pStyle w:val="ListParagraph"/>
        <w:numPr>
          <w:ilvl w:val="0"/>
          <w:numId w:val="8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Implement the following class hierarchy using class inheritance:</w:t>
      </w:r>
    </w:p>
    <w:p w:rsidR="007C1388" w:rsidRDefault="007C1388" w:rsidP="007C1388">
      <w:pPr>
        <w:pStyle w:val="ListParagraph"/>
        <w:jc w:val="center"/>
        <w:rPr>
          <w:rFonts w:asciiTheme="minorHAnsi" w:hAnsiTheme="minorHAnsi" w:cs="Arial"/>
          <w:lang w:eastAsia="en-GB"/>
        </w:rPr>
      </w:pPr>
    </w:p>
    <w:p w:rsidR="007C1388" w:rsidRDefault="00B16326" w:rsidP="00B16326">
      <w:pPr>
        <w:pStyle w:val="ListParagraph"/>
        <w:ind w:left="0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                                                                     </w:t>
      </w:r>
      <w:r w:rsidR="007C1388">
        <w:rPr>
          <w:rFonts w:asciiTheme="minorHAnsi" w:hAnsiTheme="minorHAnsi" w:cs="Arial"/>
          <w:lang w:eastAsia="en-GB"/>
        </w:rPr>
        <w:t>Shape</w:t>
      </w:r>
    </w:p>
    <w:p w:rsidR="007C1388" w:rsidRDefault="00B16326" w:rsidP="007C1388">
      <w:pPr>
        <w:pStyle w:val="ListParagraph"/>
        <w:jc w:val="center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928C16" wp14:editId="5F14E369">
                <wp:simplePos x="0" y="0"/>
                <wp:positionH relativeFrom="column">
                  <wp:posOffset>2858853</wp:posOffset>
                </wp:positionH>
                <wp:positionV relativeFrom="paragraph">
                  <wp:posOffset>54610</wp:posOffset>
                </wp:positionV>
                <wp:extent cx="429260" cy="341630"/>
                <wp:effectExtent l="5715" t="0" r="71755" b="717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2926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90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1pt;margin-top:4.3pt;width:33.8pt;height:26.9pt;rotation:-90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1813698</wp:posOffset>
                </wp:positionH>
                <wp:positionV relativeFrom="paragraph">
                  <wp:posOffset>8890</wp:posOffset>
                </wp:positionV>
                <wp:extent cx="429260" cy="341630"/>
                <wp:effectExtent l="38100" t="0" r="27940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4A1F7" id="Straight Arrow Connector 1" o:spid="_x0000_s1026" type="#_x0000_t32" style="position:absolute;margin-left:142.8pt;margin-top:.7pt;width:33.8pt;height:26.9pt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7C1388" w:rsidRDefault="007C1388" w:rsidP="007C1388">
      <w:pPr>
        <w:pStyle w:val="ListParagraph"/>
        <w:jc w:val="center"/>
        <w:rPr>
          <w:rFonts w:asciiTheme="minorHAnsi" w:hAnsiTheme="minorHAnsi" w:cs="Arial"/>
          <w:lang w:eastAsia="en-GB"/>
        </w:rPr>
      </w:pPr>
    </w:p>
    <w:p w:rsidR="007C1388" w:rsidRDefault="007C1388" w:rsidP="007C1388">
      <w:pPr>
        <w:pStyle w:val="ListParagraph"/>
        <w:jc w:val="center"/>
        <w:rPr>
          <w:rFonts w:asciiTheme="minorHAnsi" w:hAnsiTheme="minorHAnsi" w:cs="Arial"/>
          <w:lang w:eastAsia="en-GB"/>
        </w:rPr>
      </w:pPr>
    </w:p>
    <w:p w:rsidR="007C1388" w:rsidRDefault="007C1388" w:rsidP="00B16326">
      <w:pPr>
        <w:pStyle w:val="ListParagraph"/>
        <w:ind w:left="0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                                             </w:t>
      </w:r>
      <w:proofErr w:type="spellStart"/>
      <w:r w:rsidR="00E60EDD">
        <w:rPr>
          <w:rFonts w:asciiTheme="minorHAnsi" w:hAnsiTheme="minorHAnsi" w:cs="Arial"/>
          <w:lang w:eastAsia="en-GB"/>
        </w:rPr>
        <w:t>Two</w:t>
      </w:r>
      <w:r>
        <w:rPr>
          <w:rFonts w:asciiTheme="minorHAnsi" w:hAnsiTheme="minorHAnsi" w:cs="Arial"/>
          <w:lang w:eastAsia="en-GB"/>
        </w:rPr>
        <w:t>D</w:t>
      </w:r>
      <w:proofErr w:type="spellEnd"/>
      <w:r>
        <w:rPr>
          <w:rFonts w:asciiTheme="minorHAnsi" w:hAnsiTheme="minorHAnsi" w:cs="Arial"/>
          <w:lang w:eastAsia="en-GB"/>
        </w:rPr>
        <w:t xml:space="preserve">                                   </w:t>
      </w:r>
      <w:r w:rsidR="00B16326">
        <w:rPr>
          <w:rFonts w:asciiTheme="minorHAnsi" w:hAnsiTheme="minorHAnsi" w:cs="Arial"/>
          <w:lang w:eastAsia="en-GB"/>
        </w:rPr>
        <w:t xml:space="preserve">   </w:t>
      </w:r>
      <w:proofErr w:type="spellStart"/>
      <w:r w:rsidR="00E60EDD">
        <w:rPr>
          <w:rFonts w:asciiTheme="minorHAnsi" w:hAnsiTheme="minorHAnsi" w:cs="Arial"/>
          <w:lang w:eastAsia="en-GB"/>
        </w:rPr>
        <w:t>Three</w:t>
      </w:r>
      <w:r>
        <w:rPr>
          <w:rFonts w:asciiTheme="minorHAnsi" w:hAnsiTheme="minorHAnsi" w:cs="Arial"/>
          <w:lang w:eastAsia="en-GB"/>
        </w:rPr>
        <w:t>D</w:t>
      </w:r>
      <w:proofErr w:type="spellEnd"/>
    </w:p>
    <w:p w:rsidR="007C1388" w:rsidRDefault="00B16326" w:rsidP="007C1388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4BB05" wp14:editId="2B678FA0">
                <wp:simplePos x="0" y="0"/>
                <wp:positionH relativeFrom="column">
                  <wp:posOffset>3540235</wp:posOffset>
                </wp:positionH>
                <wp:positionV relativeFrom="paragraph">
                  <wp:posOffset>118745</wp:posOffset>
                </wp:positionV>
                <wp:extent cx="429260" cy="341630"/>
                <wp:effectExtent l="5715" t="0" r="71755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2926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F8B0" id="Straight Arrow Connector 7" o:spid="_x0000_s1026" type="#_x0000_t32" style="position:absolute;margin-left:278.75pt;margin-top:9.35pt;width:33.8pt;height:26.9pt;rotation:-9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540A6" wp14:editId="670E1BEF">
                <wp:simplePos x="0" y="0"/>
                <wp:positionH relativeFrom="column">
                  <wp:posOffset>2908245</wp:posOffset>
                </wp:positionH>
                <wp:positionV relativeFrom="paragraph">
                  <wp:posOffset>82798</wp:posOffset>
                </wp:positionV>
                <wp:extent cx="389614" cy="397290"/>
                <wp:effectExtent l="38100" t="0" r="2984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39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6A6B" id="Straight Arrow Connector 6" o:spid="_x0000_s1026" type="#_x0000_t32" style="position:absolute;margin-left:229pt;margin-top:6.5pt;width:30.7pt;height:31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2BEC3" wp14:editId="34FD086C">
                <wp:simplePos x="0" y="0"/>
                <wp:positionH relativeFrom="column">
                  <wp:posOffset>1815244</wp:posOffset>
                </wp:positionH>
                <wp:positionV relativeFrom="paragraph">
                  <wp:posOffset>119437</wp:posOffset>
                </wp:positionV>
                <wp:extent cx="429260" cy="341630"/>
                <wp:effectExtent l="5715" t="0" r="71755" b="717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2926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1A793" id="Straight Arrow Connector 5" o:spid="_x0000_s1026" type="#_x0000_t32" style="position:absolute;margin-left:142.95pt;margin-top:9.4pt;width:33.8pt;height:26.9pt;rotation:-9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70BF2C" wp14:editId="1E62D87F">
                <wp:simplePos x="0" y="0"/>
                <wp:positionH relativeFrom="column">
                  <wp:posOffset>1032482</wp:posOffset>
                </wp:positionH>
                <wp:positionV relativeFrom="paragraph">
                  <wp:posOffset>73660</wp:posOffset>
                </wp:positionV>
                <wp:extent cx="429370" cy="341906"/>
                <wp:effectExtent l="38100" t="0" r="2794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7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85FA4" id="Straight Arrow Connector 3" o:spid="_x0000_s1026" type="#_x0000_t32" style="position:absolute;margin-left:81.3pt;margin-top:5.8pt;width:33.8pt;height:26.9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7C1388" w:rsidRDefault="007C1388" w:rsidP="007C1388">
      <w:pPr>
        <w:pStyle w:val="ListParagraph"/>
        <w:rPr>
          <w:rFonts w:asciiTheme="minorHAnsi" w:hAnsiTheme="minorHAnsi" w:cs="Arial"/>
          <w:lang w:eastAsia="en-GB"/>
        </w:rPr>
      </w:pPr>
    </w:p>
    <w:p w:rsidR="007C1388" w:rsidRDefault="007C1388" w:rsidP="007C1388">
      <w:pPr>
        <w:pStyle w:val="ListParagraph"/>
        <w:rPr>
          <w:rFonts w:asciiTheme="minorHAnsi" w:hAnsiTheme="minorHAnsi" w:cs="Arial"/>
          <w:lang w:eastAsia="en-GB"/>
        </w:rPr>
      </w:pPr>
    </w:p>
    <w:p w:rsidR="007C1388" w:rsidRDefault="00855DE1" w:rsidP="00B16326">
      <w:pPr>
        <w:pStyle w:val="ListParagraph"/>
        <w:ind w:left="0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                        Rectangle             </w:t>
      </w:r>
      <w:r w:rsidR="00B16326">
        <w:rPr>
          <w:rFonts w:asciiTheme="minorHAnsi" w:hAnsiTheme="minorHAnsi" w:cs="Arial"/>
          <w:lang w:eastAsia="en-GB"/>
        </w:rPr>
        <w:t xml:space="preserve">    </w:t>
      </w:r>
      <w:r>
        <w:rPr>
          <w:rFonts w:asciiTheme="minorHAnsi" w:hAnsiTheme="minorHAnsi" w:cs="Arial"/>
          <w:lang w:eastAsia="en-GB"/>
        </w:rPr>
        <w:t>Circle            Sphere                 Box</w:t>
      </w:r>
    </w:p>
    <w:p w:rsidR="00855DE1" w:rsidRDefault="00855DE1" w:rsidP="00855DE1">
      <w:pPr>
        <w:pStyle w:val="ListParagraph"/>
        <w:rPr>
          <w:rFonts w:asciiTheme="minorHAnsi" w:hAnsiTheme="minorHAnsi" w:cs="Arial"/>
          <w:lang w:eastAsia="en-GB"/>
        </w:rPr>
      </w:pPr>
    </w:p>
    <w:p w:rsidR="00855DE1" w:rsidRDefault="00855DE1" w:rsidP="00B16326">
      <w:pPr>
        <w:pStyle w:val="ListParagraph"/>
        <w:ind w:hanging="720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The following functions should be included:</w:t>
      </w:r>
    </w:p>
    <w:p w:rsidR="00855DE1" w:rsidRDefault="00855DE1" w:rsidP="00855DE1">
      <w:pPr>
        <w:pStyle w:val="ListParagraph"/>
        <w:numPr>
          <w:ilvl w:val="0"/>
          <w:numId w:val="7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“</w:t>
      </w:r>
      <w:r w:rsidR="000252EA">
        <w:rPr>
          <w:rFonts w:asciiTheme="minorHAnsi" w:hAnsiTheme="minorHAnsi" w:cs="Arial"/>
          <w:lang w:eastAsia="en-GB"/>
        </w:rPr>
        <w:t>Print</w:t>
      </w:r>
      <w:r>
        <w:rPr>
          <w:rFonts w:asciiTheme="minorHAnsi" w:hAnsiTheme="minorHAnsi" w:cs="Arial"/>
          <w:lang w:eastAsia="en-GB"/>
        </w:rPr>
        <w:t xml:space="preserve">” function: printing the type of the shape. </w:t>
      </w:r>
    </w:p>
    <w:p w:rsidR="00855DE1" w:rsidRDefault="00855DE1" w:rsidP="000252EA">
      <w:pPr>
        <w:pStyle w:val="ListParagraph"/>
        <w:numPr>
          <w:ilvl w:val="0"/>
          <w:numId w:val="7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“</w:t>
      </w:r>
      <w:r w:rsidR="000252EA">
        <w:rPr>
          <w:rFonts w:asciiTheme="minorHAnsi" w:hAnsiTheme="minorHAnsi" w:cs="Arial"/>
          <w:lang w:eastAsia="en-GB"/>
        </w:rPr>
        <w:t>Area</w:t>
      </w:r>
      <w:r>
        <w:rPr>
          <w:rFonts w:asciiTheme="minorHAnsi" w:hAnsiTheme="minorHAnsi" w:cs="Arial"/>
          <w:lang w:eastAsia="en-GB"/>
        </w:rPr>
        <w:t>” function: returning the area of the shape in 2D and the surface area in 3D.</w:t>
      </w:r>
    </w:p>
    <w:p w:rsidR="00855DE1" w:rsidRDefault="00855DE1" w:rsidP="00855DE1">
      <w:pPr>
        <w:pStyle w:val="ListParagraph"/>
        <w:numPr>
          <w:ilvl w:val="0"/>
          <w:numId w:val="7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“</w:t>
      </w:r>
      <w:r w:rsidR="000252EA">
        <w:rPr>
          <w:rFonts w:asciiTheme="minorHAnsi" w:hAnsiTheme="minorHAnsi" w:cs="Arial"/>
          <w:lang w:eastAsia="en-GB"/>
        </w:rPr>
        <w:t>Volume</w:t>
      </w:r>
      <w:r>
        <w:rPr>
          <w:rFonts w:asciiTheme="minorHAnsi" w:hAnsiTheme="minorHAnsi" w:cs="Arial"/>
          <w:lang w:eastAsia="en-GB"/>
        </w:rPr>
        <w:t>” function: only defined for 3D shapes.</w:t>
      </w:r>
    </w:p>
    <w:p w:rsidR="00855DE1" w:rsidRDefault="00855DE1" w:rsidP="00855DE1">
      <w:pPr>
        <w:pStyle w:val="ListParagraph"/>
        <w:numPr>
          <w:ilvl w:val="0"/>
          <w:numId w:val="7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“</w:t>
      </w:r>
      <w:r w:rsidR="000252EA">
        <w:rPr>
          <w:rFonts w:asciiTheme="minorHAnsi" w:hAnsiTheme="minorHAnsi" w:cs="Arial"/>
          <w:lang w:eastAsia="en-GB"/>
        </w:rPr>
        <w:t>Perimeter</w:t>
      </w:r>
      <w:r>
        <w:rPr>
          <w:rFonts w:asciiTheme="minorHAnsi" w:hAnsiTheme="minorHAnsi" w:cs="Arial"/>
          <w:lang w:eastAsia="en-GB"/>
        </w:rPr>
        <w:t>” function only defined for 2D shapes.</w:t>
      </w:r>
    </w:p>
    <w:p w:rsidR="00855DE1" w:rsidRDefault="001509A6" w:rsidP="006D524E">
      <w:p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Test the code by defining 4 objects of the different classes and calculate their areas, and print the areas to the console.</w:t>
      </w:r>
    </w:p>
    <w:p w:rsidR="00E43D16" w:rsidRDefault="00E43D16" w:rsidP="006D524E">
      <w:pPr>
        <w:rPr>
          <w:rFonts w:asciiTheme="minorHAnsi" w:hAnsiTheme="minorHAnsi" w:cs="Arial"/>
          <w:lang w:eastAsia="en-GB"/>
        </w:rPr>
      </w:pPr>
    </w:p>
    <w:p w:rsidR="00205FEF" w:rsidRPr="00E41A9C" w:rsidRDefault="00E41A9C" w:rsidP="00E41A9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eastAsia="en-GB"/>
        </w:rPr>
      </w:pPr>
      <w:bookmarkStart w:id="0" w:name="_GoBack"/>
      <w:bookmarkEnd w:id="0"/>
      <w:r>
        <w:rPr>
          <w:rFonts w:asciiTheme="minorHAnsi" w:hAnsiTheme="minorHAnsi" w:cs="Arial"/>
          <w:lang w:eastAsia="en-GB"/>
        </w:rPr>
        <w:t xml:space="preserve">Create a STL List, with the following items </w:t>
      </w:r>
      <w:r w:rsidRPr="00E41A9C">
        <w:rPr>
          <w:rFonts w:asciiTheme="minorHAnsi" w:hAnsiTheme="minorHAnsi" w:cstheme="minorHAnsi"/>
          <w:lang w:eastAsia="en-GB"/>
        </w:rPr>
        <w:t>“</w:t>
      </w:r>
      <w:r w:rsidRPr="00E41A9C">
        <w:rPr>
          <w:rFonts w:asciiTheme="minorHAnsi" w:hAnsiTheme="minorHAnsi" w:cstheme="minorHAnsi"/>
          <w:color w:val="000000"/>
          <w:shd w:val="clear" w:color="auto" w:fill="FFFFFF"/>
        </w:rPr>
        <w:t>eggs," "milk," "sugar," "chocolate," and "flour"</w:t>
      </w:r>
      <w:r>
        <w:rPr>
          <w:rFonts w:asciiTheme="minorHAnsi" w:hAnsiTheme="minorHAnsi" w:cstheme="minorHAnsi"/>
          <w:color w:val="000000"/>
          <w:shd w:val="clear" w:color="auto" w:fill="FFFFFF"/>
        </w:rPr>
        <w:t>. Suing the member functions of List, remove the first item and insert the item “coffee” instead. Use the member functions to find the element “sugar” and replace it with “honey”</w:t>
      </w:r>
      <w:r w:rsidR="00AA2E84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697F4A">
        <w:rPr>
          <w:rFonts w:asciiTheme="minorHAnsi" w:hAnsiTheme="minorHAnsi" w:cstheme="minorHAnsi"/>
          <w:color w:val="000000"/>
          <w:shd w:val="clear" w:color="auto" w:fill="FFFFFF"/>
        </w:rPr>
        <w:t xml:space="preserve"> Make sure your code works correctly by printing the list after each step.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7C1388" w:rsidRDefault="007C1388" w:rsidP="007C1388">
      <w:pPr>
        <w:pStyle w:val="ListParagraph"/>
        <w:rPr>
          <w:rFonts w:asciiTheme="minorHAnsi" w:hAnsiTheme="minorHAnsi"/>
        </w:rPr>
      </w:pPr>
    </w:p>
    <w:p w:rsidR="00C2063B" w:rsidRPr="00BA042D" w:rsidRDefault="00C2063B" w:rsidP="00BA042D">
      <w:pPr>
        <w:jc w:val="center"/>
        <w:rPr>
          <w:rFonts w:asciiTheme="minorHAnsi" w:hAnsiTheme="minorHAnsi"/>
          <w:sz w:val="40"/>
          <w:szCs w:val="40"/>
        </w:rPr>
      </w:pPr>
      <w:r w:rsidRPr="00BA042D">
        <w:rPr>
          <w:rFonts w:asciiTheme="minorHAnsi" w:hAnsiTheme="minorHAnsi"/>
          <w:sz w:val="40"/>
          <w:szCs w:val="40"/>
        </w:rPr>
        <w:t>Questions to think about:</w:t>
      </w:r>
    </w:p>
    <w:p w:rsidR="00C2063B" w:rsidRDefault="00C2063B" w:rsidP="00AC2151">
      <w:pPr>
        <w:rPr>
          <w:rFonts w:asciiTheme="minorHAnsi" w:hAnsiTheme="minorHAnsi"/>
        </w:rPr>
      </w:pPr>
    </w:p>
    <w:p w:rsidR="0048451B" w:rsidRDefault="0048451B" w:rsidP="0031012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class inheritance, what is advantages does it have?</w:t>
      </w:r>
    </w:p>
    <w:p w:rsidR="0048451B" w:rsidRDefault="0048451B" w:rsidP="0031012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How to class access keywords relate to inheritance?</w:t>
      </w:r>
    </w:p>
    <w:p w:rsidR="0048451B" w:rsidRDefault="0048451B" w:rsidP="0031012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virtual functions in classes?</w:t>
      </w:r>
    </w:p>
    <w:p w:rsidR="00CB7906" w:rsidRDefault="00CB7906" w:rsidP="00CB790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STL containers? What are the advantages of using containers?</w:t>
      </w:r>
    </w:p>
    <w:p w:rsidR="00CB7906" w:rsidRDefault="00CB7906" w:rsidP="00CB790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difference between the ‘</w:t>
      </w:r>
      <w:r w:rsidRPr="00E75663">
        <w:rPr>
          <w:rFonts w:ascii="Consolas" w:hAnsi="Consolas"/>
        </w:rPr>
        <w:t>size’</w:t>
      </w:r>
      <w:r>
        <w:rPr>
          <w:rFonts w:asciiTheme="minorHAnsi" w:hAnsiTheme="minorHAnsi"/>
        </w:rPr>
        <w:t xml:space="preserve"> and ‘</w:t>
      </w:r>
      <w:r w:rsidRPr="00E75663">
        <w:rPr>
          <w:rFonts w:ascii="Consolas" w:hAnsi="Consolas"/>
        </w:rPr>
        <w:t>capacity’</w:t>
      </w:r>
      <w:r>
        <w:rPr>
          <w:rFonts w:asciiTheme="minorHAnsi" w:hAnsiTheme="minorHAnsi"/>
        </w:rPr>
        <w:t xml:space="preserve"> of a vector?</w:t>
      </w:r>
    </w:p>
    <w:p w:rsidR="00CB7906" w:rsidRDefault="00CB7906" w:rsidP="00CB7906">
      <w:pPr>
        <w:pStyle w:val="ListParagraph"/>
        <w:rPr>
          <w:rFonts w:asciiTheme="minorHAnsi" w:hAnsiTheme="minorHAnsi"/>
        </w:rPr>
      </w:pPr>
    </w:p>
    <w:p w:rsidR="0048451B" w:rsidRDefault="0048451B" w:rsidP="0048451B">
      <w:pPr>
        <w:rPr>
          <w:rFonts w:asciiTheme="minorHAnsi" w:hAnsiTheme="minorHAnsi"/>
        </w:rPr>
      </w:pPr>
    </w:p>
    <w:p w:rsidR="0048451B" w:rsidRPr="0048451B" w:rsidRDefault="0048451B" w:rsidP="0048451B">
      <w:pPr>
        <w:rPr>
          <w:rFonts w:asciiTheme="minorHAnsi" w:hAnsiTheme="minorHAnsi"/>
        </w:rPr>
      </w:pPr>
    </w:p>
    <w:p w:rsidR="000777AC" w:rsidRPr="000777AC" w:rsidRDefault="000777AC" w:rsidP="000777A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sectPr w:rsidR="000777AC" w:rsidRPr="000777AC" w:rsidSect="00522676">
      <w:headerReference w:type="default" r:id="rId8"/>
      <w:footerReference w:type="default" r:id="rId9"/>
      <w:pgSz w:w="11900" w:h="16840"/>
      <w:pgMar w:top="2242" w:right="1268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13F" w:rsidRDefault="003C213F">
      <w:r>
        <w:separator/>
      </w:r>
    </w:p>
  </w:endnote>
  <w:endnote w:type="continuationSeparator" w:id="0">
    <w:p w:rsidR="003C213F" w:rsidRDefault="003C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1249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522676" w:rsidRDefault="00FF21FF" w:rsidP="000252EA">
        <w:pPr>
          <w:pStyle w:val="Footer"/>
          <w:jc w:val="right"/>
        </w:pPr>
        <w:r>
          <w:rPr>
            <w:rFonts w:asciiTheme="minorHAnsi" w:hAnsiTheme="minorHAnsi"/>
            <w:sz w:val="22"/>
            <w:szCs w:val="22"/>
          </w:rPr>
          <w:t>20</w:t>
        </w:r>
        <w:r w:rsidR="00BF01F1">
          <w:rPr>
            <w:rFonts w:asciiTheme="minorHAnsi" w:hAnsiTheme="minorHAnsi"/>
            <w:sz w:val="22"/>
            <w:szCs w:val="22"/>
          </w:rPr>
          <w:t>20</w:t>
        </w:r>
        <w:r>
          <w:rPr>
            <w:rFonts w:asciiTheme="minorHAnsi" w:hAnsiTheme="minorHAnsi"/>
            <w:sz w:val="22"/>
            <w:szCs w:val="22"/>
          </w:rPr>
          <w:t>/</w:t>
        </w:r>
        <w:r w:rsidR="000252EA">
          <w:rPr>
            <w:rFonts w:asciiTheme="minorHAnsi" w:hAnsiTheme="minorHAnsi"/>
            <w:sz w:val="22"/>
            <w:szCs w:val="22"/>
          </w:rPr>
          <w:t>2</w:t>
        </w:r>
        <w:r w:rsidR="00BF01F1">
          <w:rPr>
            <w:rFonts w:asciiTheme="minorHAnsi" w:hAnsiTheme="minorHAnsi"/>
            <w:sz w:val="22"/>
            <w:szCs w:val="22"/>
          </w:rPr>
          <w:t>1</w:t>
        </w:r>
        <w:r w:rsidR="00522676">
          <w:rPr>
            <w:rFonts w:asciiTheme="minorHAnsi" w:hAnsiTheme="minorHAnsi"/>
            <w:sz w:val="22"/>
            <w:szCs w:val="22"/>
          </w:rPr>
          <w:tab/>
          <w:t>E</w:t>
        </w:r>
        <w:r w:rsidR="00522676" w:rsidRPr="0070057C">
          <w:rPr>
            <w:rFonts w:asciiTheme="minorHAnsi" w:hAnsiTheme="minorHAnsi"/>
            <w:sz w:val="22"/>
            <w:szCs w:val="22"/>
          </w:rPr>
          <w:t>LEC362 - Application Development using C++</w:t>
        </w:r>
        <w:r w:rsidR="00522676">
          <w:rPr>
            <w:rFonts w:asciiTheme="minorHAnsi" w:hAnsiTheme="minorHAnsi"/>
            <w:sz w:val="22"/>
            <w:szCs w:val="22"/>
          </w:rPr>
          <w:tab/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begin"/>
        </w:r>
        <w:r w:rsidR="00522676" w:rsidRPr="0052267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separate"/>
        </w:r>
        <w:r w:rsidR="00697F4A">
          <w:rPr>
            <w:rFonts w:asciiTheme="minorHAnsi" w:hAnsiTheme="minorHAnsi"/>
            <w:noProof/>
            <w:sz w:val="20"/>
            <w:szCs w:val="20"/>
          </w:rPr>
          <w:t>1</w:t>
        </w:r>
        <w:r w:rsidR="00522676" w:rsidRPr="00522676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13F" w:rsidRDefault="003C213F">
      <w:r>
        <w:separator/>
      </w:r>
    </w:p>
  </w:footnote>
  <w:footnote w:type="continuationSeparator" w:id="0">
    <w:p w:rsidR="003C213F" w:rsidRDefault="003C2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78" w:rsidRPr="00522676" w:rsidRDefault="0070057C" w:rsidP="00522676">
    <w:pPr>
      <w:rPr>
        <w:noProof/>
        <w:szCs w:val="20"/>
        <w:lang w:eastAsia="en-GB"/>
      </w:rPr>
    </w:pPr>
    <w:r>
      <w:rPr>
        <w:noProof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23A03686" wp14:editId="545881E1">
          <wp:simplePos x="0" y="0"/>
          <wp:positionH relativeFrom="column">
            <wp:posOffset>-900748</wp:posOffset>
          </wp:positionH>
          <wp:positionV relativeFrom="paragraph">
            <wp:posOffset>-458470</wp:posOffset>
          </wp:positionV>
          <wp:extent cx="7620000" cy="1320800"/>
          <wp:effectExtent l="0" t="0" r="0" b="0"/>
          <wp:wrapNone/>
          <wp:docPr id="4" name="Picture 4" descr="committ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mitt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06E1"/>
    <w:multiLevelType w:val="hybridMultilevel"/>
    <w:tmpl w:val="BEA668D0"/>
    <w:lvl w:ilvl="0" w:tplc="4E80E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87EFC"/>
    <w:multiLevelType w:val="hybridMultilevel"/>
    <w:tmpl w:val="93EA0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2CE8"/>
    <w:multiLevelType w:val="hybridMultilevel"/>
    <w:tmpl w:val="1B90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F21DA"/>
    <w:multiLevelType w:val="hybridMultilevel"/>
    <w:tmpl w:val="ED687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16AB"/>
    <w:multiLevelType w:val="hybridMultilevel"/>
    <w:tmpl w:val="96F0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D1341"/>
    <w:multiLevelType w:val="hybridMultilevel"/>
    <w:tmpl w:val="119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72F81"/>
    <w:multiLevelType w:val="hybridMultilevel"/>
    <w:tmpl w:val="CFB2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04E70"/>
    <w:multiLevelType w:val="hybridMultilevel"/>
    <w:tmpl w:val="DF02E59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3B"/>
    <w:rsid w:val="00001755"/>
    <w:rsid w:val="000252EA"/>
    <w:rsid w:val="000671EA"/>
    <w:rsid w:val="00073382"/>
    <w:rsid w:val="000777AC"/>
    <w:rsid w:val="000A5778"/>
    <w:rsid w:val="000C51E3"/>
    <w:rsid w:val="000D6BE8"/>
    <w:rsid w:val="001509A6"/>
    <w:rsid w:val="00156692"/>
    <w:rsid w:val="001715A9"/>
    <w:rsid w:val="00184654"/>
    <w:rsid w:val="00205FEF"/>
    <w:rsid w:val="002F706F"/>
    <w:rsid w:val="0031012A"/>
    <w:rsid w:val="00355D63"/>
    <w:rsid w:val="00390F16"/>
    <w:rsid w:val="003C213F"/>
    <w:rsid w:val="003D510D"/>
    <w:rsid w:val="004119F6"/>
    <w:rsid w:val="00436437"/>
    <w:rsid w:val="0048451B"/>
    <w:rsid w:val="004C1A6A"/>
    <w:rsid w:val="00506115"/>
    <w:rsid w:val="00522676"/>
    <w:rsid w:val="005279DF"/>
    <w:rsid w:val="005B1CCC"/>
    <w:rsid w:val="0064621E"/>
    <w:rsid w:val="00697F4A"/>
    <w:rsid w:val="006D524E"/>
    <w:rsid w:val="0070057C"/>
    <w:rsid w:val="007A3F98"/>
    <w:rsid w:val="007C0731"/>
    <w:rsid w:val="007C1388"/>
    <w:rsid w:val="008126AB"/>
    <w:rsid w:val="0085187A"/>
    <w:rsid w:val="0085199B"/>
    <w:rsid w:val="00855DE1"/>
    <w:rsid w:val="008B11DF"/>
    <w:rsid w:val="008C1018"/>
    <w:rsid w:val="008F1888"/>
    <w:rsid w:val="009044B5"/>
    <w:rsid w:val="009A0038"/>
    <w:rsid w:val="009E24F4"/>
    <w:rsid w:val="00A97732"/>
    <w:rsid w:val="00AA2E84"/>
    <w:rsid w:val="00AC2151"/>
    <w:rsid w:val="00B16326"/>
    <w:rsid w:val="00B619E6"/>
    <w:rsid w:val="00B91ADF"/>
    <w:rsid w:val="00BA042D"/>
    <w:rsid w:val="00BB3122"/>
    <w:rsid w:val="00BF01F1"/>
    <w:rsid w:val="00C2063B"/>
    <w:rsid w:val="00C9679B"/>
    <w:rsid w:val="00CB7906"/>
    <w:rsid w:val="00D310DD"/>
    <w:rsid w:val="00DB038C"/>
    <w:rsid w:val="00E34D72"/>
    <w:rsid w:val="00E41A9C"/>
    <w:rsid w:val="00E43D16"/>
    <w:rsid w:val="00E60EDD"/>
    <w:rsid w:val="00F953A8"/>
    <w:rsid w:val="00F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D641F4"/>
  <w15:docId w15:val="{CD1EDD56-F04B-49C8-B38F-13722B50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4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4467"/>
    <w:pPr>
      <w:tabs>
        <w:tab w:val="center" w:pos="4320"/>
        <w:tab w:val="right" w:pos="8640"/>
      </w:tabs>
    </w:pPr>
  </w:style>
  <w:style w:type="paragraph" w:customStyle="1" w:styleId="1Address">
    <w:name w:val="1. Address"/>
    <w:basedOn w:val="Normal"/>
    <w:rsid w:val="00C72126"/>
    <w:pPr>
      <w:tabs>
        <w:tab w:val="left" w:pos="170"/>
      </w:tabs>
    </w:pPr>
    <w:rPr>
      <w:rFonts w:ascii="Arial" w:hAnsi="Arial"/>
      <w:color w:val="002462"/>
      <w:sz w:val="15"/>
    </w:rPr>
  </w:style>
  <w:style w:type="paragraph" w:styleId="ListParagraph">
    <w:name w:val="List Paragraph"/>
    <w:basedOn w:val="Normal"/>
    <w:uiPriority w:val="34"/>
    <w:qFormat/>
    <w:rsid w:val="00AC2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7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2676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643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junju\Desktop\ELEC_362_C++\2017-18\Excirses\W1%20Exec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9A61A-B4EC-4C0C-B79E-3B685223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W1 Execercise.dotx</Template>
  <TotalTime>12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papers - colour</vt:lpstr>
    </vt:vector>
  </TitlesOfParts>
  <Company>Da Vinci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papers - colour</dc:title>
  <dc:creator>Kai</dc:creator>
  <cp:lastModifiedBy>Hasan, Mohammad [mihasan]</cp:lastModifiedBy>
  <cp:revision>9</cp:revision>
  <cp:lastPrinted>2016-10-21T09:54:00Z</cp:lastPrinted>
  <dcterms:created xsi:type="dcterms:W3CDTF">2019-10-21T10:53:00Z</dcterms:created>
  <dcterms:modified xsi:type="dcterms:W3CDTF">2020-11-11T14:12:00Z</dcterms:modified>
</cp:coreProperties>
</file>