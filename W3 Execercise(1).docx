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151" w:rsidRPr="00BA042D" w:rsidRDefault="007A3F98" w:rsidP="00522676">
      <w:pPr>
        <w:jc w:val="center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 xml:space="preserve">ELEC362 - </w:t>
      </w:r>
      <w:r w:rsidR="00AC2151" w:rsidRPr="00BA042D">
        <w:rPr>
          <w:rFonts w:asciiTheme="minorHAnsi" w:hAnsiTheme="minorHAnsi"/>
          <w:sz w:val="40"/>
          <w:szCs w:val="40"/>
        </w:rPr>
        <w:t xml:space="preserve">Week </w:t>
      </w:r>
      <w:r>
        <w:rPr>
          <w:rFonts w:asciiTheme="minorHAnsi" w:hAnsiTheme="minorHAnsi"/>
          <w:sz w:val="40"/>
          <w:szCs w:val="40"/>
        </w:rPr>
        <w:t>3</w:t>
      </w:r>
      <w:r w:rsidR="00AC2151" w:rsidRPr="00BA042D">
        <w:rPr>
          <w:rFonts w:asciiTheme="minorHAnsi" w:hAnsiTheme="minorHAnsi"/>
          <w:sz w:val="40"/>
          <w:szCs w:val="40"/>
        </w:rPr>
        <w:t xml:space="preserve"> </w:t>
      </w:r>
    </w:p>
    <w:p w:rsidR="00AC2151" w:rsidRPr="00AC2151" w:rsidRDefault="00AC2151" w:rsidP="00AC2151">
      <w:pPr>
        <w:jc w:val="center"/>
        <w:rPr>
          <w:rFonts w:asciiTheme="minorHAnsi" w:hAnsiTheme="minorHAnsi"/>
        </w:rPr>
      </w:pPr>
    </w:p>
    <w:p w:rsidR="00AC2151" w:rsidRDefault="00AC2151" w:rsidP="00AC2151">
      <w:pPr>
        <w:rPr>
          <w:rFonts w:asciiTheme="minorHAnsi" w:hAnsiTheme="minorHAnsi" w:cs="Arial"/>
          <w:lang w:eastAsia="en-GB"/>
        </w:rPr>
      </w:pPr>
    </w:p>
    <w:p w:rsidR="00AC2151" w:rsidRDefault="000C51E3" w:rsidP="005279DF">
      <w:pPr>
        <w:jc w:val="center"/>
        <w:rPr>
          <w:rFonts w:asciiTheme="minorHAnsi" w:hAnsiTheme="minorHAnsi" w:cs="Arial"/>
          <w:sz w:val="40"/>
          <w:szCs w:val="40"/>
          <w:lang w:eastAsia="en-GB"/>
        </w:rPr>
      </w:pPr>
      <w:r w:rsidRPr="000C51E3">
        <w:rPr>
          <w:rFonts w:asciiTheme="minorHAnsi" w:hAnsiTheme="minorHAnsi" w:cs="Arial"/>
          <w:sz w:val="40"/>
          <w:szCs w:val="40"/>
          <w:lang w:eastAsia="en-GB"/>
        </w:rPr>
        <w:t>Practical Exercises</w:t>
      </w:r>
    </w:p>
    <w:p w:rsidR="00601561" w:rsidRPr="000C51E3" w:rsidRDefault="00601561" w:rsidP="005279DF">
      <w:pPr>
        <w:jc w:val="center"/>
        <w:rPr>
          <w:rFonts w:asciiTheme="minorHAnsi" w:hAnsiTheme="minorHAnsi" w:cs="Arial"/>
          <w:sz w:val="40"/>
          <w:szCs w:val="40"/>
          <w:lang w:eastAsia="en-GB"/>
        </w:rPr>
      </w:pPr>
    </w:p>
    <w:p w:rsidR="00107A2F" w:rsidRPr="00107A2F" w:rsidRDefault="00601561" w:rsidP="00107A2F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 w:cs="Arial"/>
          <w:lang w:eastAsia="en-GB"/>
        </w:rPr>
        <w:t xml:space="preserve">Starting from the code L5D1.cpp, modify the code such that after the user has input a sequence of numbers followed by 0, the programme </w:t>
      </w:r>
      <w:r w:rsidR="005279DF">
        <w:rPr>
          <w:rFonts w:asciiTheme="minorHAnsi" w:hAnsiTheme="minorHAnsi" w:cs="Arial"/>
          <w:lang w:eastAsia="en-GB"/>
        </w:rPr>
        <w:t>calculate</w:t>
      </w:r>
      <w:r>
        <w:rPr>
          <w:rFonts w:asciiTheme="minorHAnsi" w:hAnsiTheme="minorHAnsi" w:cs="Arial"/>
          <w:lang w:eastAsia="en-GB"/>
        </w:rPr>
        <w:t>s</w:t>
      </w:r>
      <w:r w:rsidR="005279DF">
        <w:rPr>
          <w:rFonts w:asciiTheme="minorHAnsi" w:hAnsiTheme="minorHAnsi" w:cs="Arial"/>
          <w:lang w:eastAsia="en-GB"/>
        </w:rPr>
        <w:t xml:space="preserve"> </w:t>
      </w:r>
      <w:r>
        <w:rPr>
          <w:rFonts w:asciiTheme="minorHAnsi" w:hAnsiTheme="minorHAnsi" w:cs="Arial"/>
          <w:lang w:eastAsia="en-GB"/>
        </w:rPr>
        <w:t xml:space="preserve">the </w:t>
      </w:r>
      <w:r w:rsidR="005279DF">
        <w:rPr>
          <w:rFonts w:asciiTheme="minorHAnsi" w:hAnsiTheme="minorHAnsi" w:cs="Arial"/>
          <w:lang w:eastAsia="en-GB"/>
        </w:rPr>
        <w:t xml:space="preserve">mean, </w:t>
      </w:r>
      <w:r>
        <w:rPr>
          <w:rFonts w:asciiTheme="minorHAnsi" w:hAnsiTheme="minorHAnsi" w:cs="Arial"/>
          <w:lang w:eastAsia="en-GB"/>
        </w:rPr>
        <w:t xml:space="preserve">and the </w:t>
      </w:r>
      <w:r w:rsidR="005279DF">
        <w:rPr>
          <w:rFonts w:asciiTheme="minorHAnsi" w:hAnsiTheme="minorHAnsi" w:cs="Arial"/>
          <w:lang w:eastAsia="en-GB"/>
        </w:rPr>
        <w:t xml:space="preserve">standard deviation </w:t>
      </w:r>
      <w:r>
        <w:rPr>
          <w:rFonts w:asciiTheme="minorHAnsi" w:hAnsiTheme="minorHAnsi" w:cs="Arial"/>
          <w:lang w:eastAsia="en-GB"/>
        </w:rPr>
        <w:t>of</w:t>
      </w:r>
      <w:r w:rsidR="005279DF">
        <w:rPr>
          <w:rFonts w:asciiTheme="minorHAnsi" w:hAnsiTheme="minorHAnsi" w:cs="Arial"/>
          <w:lang w:eastAsia="en-GB"/>
        </w:rPr>
        <w:t xml:space="preserve"> the</w:t>
      </w:r>
      <w:r w:rsidR="007A3F98">
        <w:rPr>
          <w:rFonts w:asciiTheme="minorHAnsi" w:hAnsiTheme="minorHAnsi" w:cs="Arial"/>
          <w:lang w:eastAsia="en-GB"/>
        </w:rPr>
        <w:t>se</w:t>
      </w:r>
      <w:r w:rsidR="005279DF">
        <w:rPr>
          <w:rFonts w:asciiTheme="minorHAnsi" w:hAnsiTheme="minorHAnsi" w:cs="Arial"/>
          <w:lang w:eastAsia="en-GB"/>
        </w:rPr>
        <w:t xml:space="preserve"> numbers and output the result</w:t>
      </w:r>
      <w:r w:rsidR="007A3F98">
        <w:rPr>
          <w:rFonts w:asciiTheme="minorHAnsi" w:hAnsiTheme="minorHAnsi" w:cs="Arial"/>
          <w:lang w:eastAsia="en-GB"/>
        </w:rPr>
        <w:t xml:space="preserve"> back onto the command line.</w:t>
      </w:r>
      <w:r w:rsidR="005279DF">
        <w:rPr>
          <w:rFonts w:asciiTheme="minorHAnsi" w:hAnsiTheme="minorHAnsi" w:cs="Arial"/>
          <w:lang w:eastAsia="en-GB"/>
        </w:rPr>
        <w:t xml:space="preserve"> </w:t>
      </w:r>
      <w:r w:rsidR="00107A2F">
        <w:rPr>
          <w:rFonts w:asciiTheme="minorHAnsi" w:hAnsiTheme="minorHAnsi" w:cs="Arial"/>
          <w:lang w:eastAsia="en-GB"/>
        </w:rPr>
        <w:t>P</w:t>
      </w:r>
      <w:r w:rsidR="005279DF">
        <w:rPr>
          <w:rFonts w:asciiTheme="minorHAnsi" w:hAnsiTheme="minorHAnsi" w:cs="Arial"/>
          <w:lang w:eastAsia="en-GB"/>
        </w:rPr>
        <w:t>lease implement functions to calculate these parameters</w:t>
      </w:r>
      <w:r w:rsidR="00107A2F">
        <w:rPr>
          <w:rFonts w:asciiTheme="minorHAnsi" w:hAnsiTheme="minorHAnsi" w:cs="Arial"/>
          <w:lang w:eastAsia="en-GB"/>
        </w:rPr>
        <w:t>.</w:t>
      </w:r>
    </w:p>
    <w:p w:rsidR="003F6738" w:rsidRDefault="003F6738" w:rsidP="00107A2F">
      <w:pPr>
        <w:pStyle w:val="ListParagraph"/>
        <w:rPr>
          <w:rFonts w:asciiTheme="minorHAnsi" w:hAnsiTheme="minorHAnsi" w:cs="Arial"/>
          <w:lang w:eastAsia="en-GB"/>
        </w:rPr>
      </w:pPr>
    </w:p>
    <w:p w:rsidR="00C2063B" w:rsidRPr="005279DF" w:rsidRDefault="00C2063B" w:rsidP="00107A2F">
      <w:pPr>
        <w:pStyle w:val="ListParagraph"/>
        <w:rPr>
          <w:rFonts w:asciiTheme="minorHAnsi" w:hAnsiTheme="minorHAnsi"/>
        </w:rPr>
      </w:pPr>
    </w:p>
    <w:p w:rsidR="00107A2F" w:rsidRDefault="007204BB" w:rsidP="00107A2F">
      <w:pPr>
        <w:pStyle w:val="ListParagraph"/>
        <w:numPr>
          <w:ilvl w:val="0"/>
          <w:numId w:val="2"/>
        </w:numPr>
        <w:rPr>
          <w:rFonts w:asciiTheme="minorHAnsi" w:hAnsiTheme="minorHAnsi" w:cs="Arial"/>
          <w:lang w:eastAsia="en-GB"/>
        </w:rPr>
      </w:pPr>
      <w:r>
        <w:rPr>
          <w:rFonts w:asciiTheme="minorHAnsi" w:hAnsiTheme="minorHAnsi" w:cs="Arial"/>
          <w:lang w:eastAsia="en-GB"/>
        </w:rPr>
        <w:t>You have the following 4 triangles (not drawn to scale):</w:t>
      </w:r>
    </w:p>
    <w:p w:rsidR="00EF6AAF" w:rsidRDefault="00FA689C" w:rsidP="00EF6AAF">
      <w:pPr>
        <w:pStyle w:val="ListParagraph"/>
        <w:rPr>
          <w:rFonts w:asciiTheme="minorHAnsi" w:hAnsiTheme="minorHAnsi" w:cs="Arial"/>
          <w:lang w:eastAsia="en-GB"/>
        </w:rPr>
      </w:pPr>
      <w:r w:rsidRPr="003A0BF7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C250C78" wp14:editId="345C52A1">
                <wp:simplePos x="0" y="0"/>
                <wp:positionH relativeFrom="column">
                  <wp:posOffset>4535057</wp:posOffset>
                </wp:positionH>
                <wp:positionV relativeFrom="paragraph">
                  <wp:posOffset>4550</wp:posOffset>
                </wp:positionV>
                <wp:extent cx="269240" cy="14046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689C" w:rsidRDefault="00FA689C" w:rsidP="00FA689C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50C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7.1pt;margin-top:.35pt;width:21.2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" stroked="f">
                <v:textbox style="mso-fit-shape-to-text:t">
                  <w:txbxContent>
                    <w:p w:rsidR="00FA689C" w:rsidRDefault="00FA689C" w:rsidP="00FA689C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A0BF7" w:rsidRPr="003A0BF7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4B67A31" wp14:editId="677A5003">
                <wp:simplePos x="0" y="0"/>
                <wp:positionH relativeFrom="column">
                  <wp:posOffset>3623973</wp:posOffset>
                </wp:positionH>
                <wp:positionV relativeFrom="paragraph">
                  <wp:posOffset>56282</wp:posOffset>
                </wp:positionV>
                <wp:extent cx="269240" cy="14046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BF7" w:rsidRDefault="003A0BF7" w:rsidP="003A0BF7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67A31" id="_x0000_s1027" type="#_x0000_t202" style="position:absolute;left:0;text-align:left;margin-left:285.35pt;margin-top:4.45pt;width:21.2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" stroked="f">
                <v:textbox style="mso-fit-shape-to-text:t">
                  <w:txbxContent>
                    <w:p w:rsidR="003A0BF7" w:rsidRDefault="003A0BF7" w:rsidP="003A0BF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7204BB" w:rsidRDefault="003A0BF7" w:rsidP="00EF6AAF">
      <w:pPr>
        <w:pStyle w:val="ListParagraph"/>
        <w:rPr>
          <w:rFonts w:asciiTheme="minorHAnsi" w:hAnsiTheme="minorHAnsi" w:cs="Arial"/>
          <w:lang w:eastAsia="en-GB"/>
        </w:rPr>
      </w:pPr>
      <w:r>
        <w:rPr>
          <w:rFonts w:asciiTheme="minorHAnsi" w:hAnsiTheme="minorHAnsi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2685BA" wp14:editId="2BE50637">
                <wp:simplePos x="0" y="0"/>
                <wp:positionH relativeFrom="column">
                  <wp:posOffset>2219980</wp:posOffset>
                </wp:positionH>
                <wp:positionV relativeFrom="paragraph">
                  <wp:posOffset>24130</wp:posOffset>
                </wp:positionV>
                <wp:extent cx="552450" cy="714375"/>
                <wp:effectExtent l="19050" t="19050" r="19050" b="28575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714375"/>
                        </a:xfrm>
                        <a:prstGeom prst="triangle">
                          <a:avLst>
                            <a:gd name="adj" fmla="val 82759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139E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174.8pt;margin-top:1.9pt;width:43.5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" adj="17876" filled="f" strokecolor="black [3213]" strokeweight="2.25pt"/>
            </w:pict>
          </mc:Fallback>
        </mc:AlternateContent>
      </w:r>
      <w:r>
        <w:rPr>
          <w:rFonts w:asciiTheme="minorHAnsi" w:hAnsiTheme="minorHAnsi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E411DC" wp14:editId="648E0E32">
                <wp:simplePos x="0" y="0"/>
                <wp:positionH relativeFrom="column">
                  <wp:posOffset>3467872</wp:posOffset>
                </wp:positionH>
                <wp:positionV relativeFrom="paragraph">
                  <wp:posOffset>40745</wp:posOffset>
                </wp:positionV>
                <wp:extent cx="647700" cy="514350"/>
                <wp:effectExtent l="142875" t="0" r="0" b="104775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85969">
                          <a:off x="0" y="0"/>
                          <a:ext cx="647700" cy="514350"/>
                        </a:xfrm>
                        <a:prstGeom prst="triangle">
                          <a:avLst>
                            <a:gd name="adj" fmla="val 58367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58643" id="Isosceles Triangle 3" o:spid="_x0000_s1026" type="#_x0000_t5" style="position:absolute;margin-left:273.05pt;margin-top:3.2pt;width:51pt;height:40.5pt;rotation:4026061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" adj="12607" filled="f" strokecolor="black [3213]" strokeweight="2.25pt"/>
            </w:pict>
          </mc:Fallback>
        </mc:AlternateContent>
      </w:r>
      <w:r>
        <w:rPr>
          <w:rFonts w:asciiTheme="minorHAnsi" w:hAnsiTheme="minorHAnsi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1D172F" wp14:editId="310F0EE9">
                <wp:simplePos x="0" y="0"/>
                <wp:positionH relativeFrom="column">
                  <wp:posOffset>4700617</wp:posOffset>
                </wp:positionH>
                <wp:positionV relativeFrom="paragraph">
                  <wp:posOffset>110390</wp:posOffset>
                </wp:positionV>
                <wp:extent cx="647700" cy="514350"/>
                <wp:effectExtent l="142875" t="104775" r="0" b="104775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85969">
                          <a:off x="0" y="0"/>
                          <a:ext cx="647700" cy="51435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A48EF" id="Isosceles Triangle 5" o:spid="_x0000_s1026" type="#_x0000_t5" style="position:absolute;margin-left:370.15pt;margin-top:8.7pt;width:51pt;height:40.5pt;rotation:4026061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" adj="0" filled="f" strokecolor="black [3213]" strokeweight="2.25pt"/>
            </w:pict>
          </mc:Fallback>
        </mc:AlternateContent>
      </w:r>
      <w:r w:rsidR="00BC3218">
        <w:rPr>
          <w:rFonts w:asciiTheme="minorHAnsi" w:hAnsiTheme="minorHAnsi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795020</wp:posOffset>
                </wp:positionH>
                <wp:positionV relativeFrom="paragraph">
                  <wp:posOffset>24130</wp:posOffset>
                </wp:positionV>
                <wp:extent cx="628650" cy="676275"/>
                <wp:effectExtent l="19050" t="19050" r="19050" b="28575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76275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3BF56" id="Isosceles Triangle 1" o:spid="_x0000_s1026" type="#_x0000_t5" style="position:absolute;margin-left:62.6pt;margin-top:1.9pt;width:49.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" adj="0" filled="f" strokecolor="black [3213]" strokeweight="2.25pt"/>
            </w:pict>
          </mc:Fallback>
        </mc:AlternateContent>
      </w:r>
    </w:p>
    <w:p w:rsidR="007204BB" w:rsidRDefault="0048158B" w:rsidP="00EF6AAF">
      <w:pPr>
        <w:pStyle w:val="ListParagraph"/>
        <w:rPr>
          <w:rFonts w:asciiTheme="minorHAnsi" w:hAnsiTheme="minorHAnsi" w:cs="Arial"/>
          <w:lang w:eastAsia="en-GB"/>
        </w:rPr>
      </w:pPr>
      <w:r w:rsidRPr="003A0BF7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791FFC" wp14:editId="24CCEF4C">
                <wp:simplePos x="0" y="0"/>
                <wp:positionH relativeFrom="column">
                  <wp:posOffset>1982879</wp:posOffset>
                </wp:positionH>
                <wp:positionV relativeFrom="paragraph">
                  <wp:posOffset>2540</wp:posOffset>
                </wp:positionV>
                <wp:extent cx="387078" cy="140462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7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BF7" w:rsidRDefault="0048158B" w:rsidP="003A0BF7">
                            <w:r>
                              <w:t>3.1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791FFC" id="_x0000_s1028" type="#_x0000_t202" style="position:absolute;left:0;text-align:left;margin-left:156.15pt;margin-top:.2pt;width:30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" stroked="f">
                <v:textbox style="mso-fit-shape-to-text:t">
                  <w:txbxContent>
                    <w:p w:rsidR="003A0BF7" w:rsidRDefault="0048158B" w:rsidP="003A0BF7">
                      <w:r>
                        <w:t>3.1</w:t>
                      </w:r>
                    </w:p>
                  </w:txbxContent>
                </v:textbox>
              </v:shape>
            </w:pict>
          </mc:Fallback>
        </mc:AlternateContent>
      </w:r>
      <w:r w:rsidR="00164DCF" w:rsidRPr="003A0BF7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1242519</wp:posOffset>
                </wp:positionH>
                <wp:positionV relativeFrom="paragraph">
                  <wp:posOffset>3156</wp:posOffset>
                </wp:positionV>
                <wp:extent cx="44317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BF7" w:rsidRDefault="00164DCF">
                            <w:r>
                              <w:t>2.3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97.85pt;margin-top:.25pt;width:34.9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" stroked="f">
                <v:textbox style="mso-fit-shape-to-text:t">
                  <w:txbxContent>
                    <w:p w:rsidR="003A0BF7" w:rsidRDefault="00164DCF">
                      <w:r>
                        <w:t>2.3</w:t>
                      </w:r>
                    </w:p>
                  </w:txbxContent>
                </v:textbox>
              </v:shape>
            </w:pict>
          </mc:Fallback>
        </mc:AlternateContent>
      </w:r>
      <w:r w:rsidR="00FA689C" w:rsidRPr="003A0BF7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76DF343" wp14:editId="601A2D0D">
                <wp:simplePos x="0" y="0"/>
                <wp:positionH relativeFrom="column">
                  <wp:posOffset>5090541</wp:posOffset>
                </wp:positionH>
                <wp:positionV relativeFrom="paragraph">
                  <wp:posOffset>102850</wp:posOffset>
                </wp:positionV>
                <wp:extent cx="269240" cy="140462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689C" w:rsidRDefault="00FA689C" w:rsidP="00FA689C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6DF343" id="_x0000_s1030" type="#_x0000_t202" style="position:absolute;left:0;text-align:left;margin-left:400.85pt;margin-top:8.1pt;width:21.2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" stroked="f">
                <v:textbox style="mso-fit-shape-to-text:t">
                  <w:txbxContent>
                    <w:p w:rsidR="00FA689C" w:rsidRDefault="00FA689C" w:rsidP="00FA689C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A0BF7" w:rsidRPr="003A0BF7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2D9DF7D" wp14:editId="5B5FB864">
                <wp:simplePos x="0" y="0"/>
                <wp:positionH relativeFrom="page">
                  <wp:align>center</wp:align>
                </wp:positionH>
                <wp:positionV relativeFrom="paragraph">
                  <wp:posOffset>42015</wp:posOffset>
                </wp:positionV>
                <wp:extent cx="269240" cy="140462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BF7" w:rsidRDefault="003A0BF7" w:rsidP="003A0BF7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D9DF7D" id="_x0000_s1031" type="#_x0000_t202" style="position:absolute;left:0;text-align:left;margin-left:0;margin-top:3.3pt;width:21.2pt;height:110.6pt;z-index:251677696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" stroked="f">
                <v:textbox style="mso-fit-shape-to-text:t">
                  <w:txbxContent>
                    <w:p w:rsidR="003A0BF7" w:rsidRDefault="003A0BF7" w:rsidP="003A0BF7"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A0BF7" w:rsidRPr="003A0BF7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A7323F3" wp14:editId="2E371A5D">
                <wp:simplePos x="0" y="0"/>
                <wp:positionH relativeFrom="column">
                  <wp:posOffset>467905</wp:posOffset>
                </wp:positionH>
                <wp:positionV relativeFrom="paragraph">
                  <wp:posOffset>75467</wp:posOffset>
                </wp:positionV>
                <wp:extent cx="269240" cy="1404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BF7" w:rsidRDefault="003A0BF7" w:rsidP="003A0BF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7323F3" id="_x0000_s1032" type="#_x0000_t202" style="position:absolute;left:0;text-align:left;margin-left:36.85pt;margin-top:5.95pt;width:21.2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" stroked="f">
                <v:textbox style="mso-fit-shape-to-text:t">
                  <w:txbxContent>
                    <w:p w:rsidR="003A0BF7" w:rsidRDefault="003A0BF7" w:rsidP="003A0BF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7204BB" w:rsidRDefault="00FA689C" w:rsidP="00EF6AAF">
      <w:pPr>
        <w:pStyle w:val="ListParagraph"/>
        <w:rPr>
          <w:rFonts w:asciiTheme="minorHAnsi" w:hAnsiTheme="minorHAnsi" w:cs="Arial"/>
          <w:lang w:eastAsia="en-GB"/>
        </w:rPr>
      </w:pPr>
      <w:r w:rsidRPr="003A0BF7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142393B" wp14:editId="549A4BD2">
                <wp:simplePos x="0" y="0"/>
                <wp:positionH relativeFrom="column">
                  <wp:posOffset>4434267</wp:posOffset>
                </wp:positionH>
                <wp:positionV relativeFrom="paragraph">
                  <wp:posOffset>7916</wp:posOffset>
                </wp:positionV>
                <wp:extent cx="269240" cy="140462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689C" w:rsidRDefault="00FA689C" w:rsidP="00FA689C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42393B" id="_x0000_s1033" type="#_x0000_t202" style="position:absolute;left:0;text-align:left;margin-left:349.15pt;margin-top:.6pt;width:21.2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" stroked="f">
                <v:textbox style="mso-fit-shape-to-text:t">
                  <w:txbxContent>
                    <w:p w:rsidR="00FA689C" w:rsidRDefault="00FA689C" w:rsidP="00FA689C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A0BF7" w:rsidRPr="003A0BF7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4B67A31" wp14:editId="677A5003">
                <wp:simplePos x="0" y="0"/>
                <wp:positionH relativeFrom="column">
                  <wp:posOffset>3211195</wp:posOffset>
                </wp:positionH>
                <wp:positionV relativeFrom="paragraph">
                  <wp:posOffset>24130</wp:posOffset>
                </wp:positionV>
                <wp:extent cx="269240" cy="140462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BF7" w:rsidRDefault="003A0BF7" w:rsidP="003A0BF7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67A31" id="_x0000_s1034" type="#_x0000_t202" style="position:absolute;left:0;text-align:left;margin-left:252.85pt;margin-top:1.9pt;width:21.2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" stroked="f">
                <v:textbox style="mso-fit-shape-to-text:t">
                  <w:txbxContent>
                    <w:p w:rsidR="003A0BF7" w:rsidRDefault="003A0BF7" w:rsidP="003A0BF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7204BB" w:rsidRDefault="003A0BF7" w:rsidP="00EF6AAF">
      <w:pPr>
        <w:pStyle w:val="ListParagraph"/>
        <w:rPr>
          <w:rFonts w:asciiTheme="minorHAnsi" w:hAnsiTheme="minorHAnsi" w:cs="Arial"/>
          <w:lang w:eastAsia="en-GB"/>
        </w:rPr>
      </w:pPr>
      <w:r w:rsidRPr="003A0BF7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FEDEC2" wp14:editId="57B47564">
                <wp:simplePos x="0" y="0"/>
                <wp:positionH relativeFrom="column">
                  <wp:posOffset>3895826</wp:posOffset>
                </wp:positionH>
                <wp:positionV relativeFrom="paragraph">
                  <wp:posOffset>6923</wp:posOffset>
                </wp:positionV>
                <wp:extent cx="269240" cy="140462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BF7" w:rsidRDefault="003A0BF7" w:rsidP="003A0BF7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FEDEC2" id="_x0000_s1035" type="#_x0000_t202" style="position:absolute;left:0;text-align:left;margin-left:306.75pt;margin-top:.55pt;width:21.2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" stroked="f">
                <v:textbox style="mso-fit-shape-to-text:t">
                  <w:txbxContent>
                    <w:p w:rsidR="003A0BF7" w:rsidRDefault="003A0BF7" w:rsidP="003A0BF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BC3218" w:rsidRDefault="003A0BF7" w:rsidP="00EF6AAF">
      <w:pPr>
        <w:pStyle w:val="ListParagraph"/>
        <w:rPr>
          <w:rFonts w:asciiTheme="minorHAnsi" w:hAnsiTheme="minorHAnsi" w:cs="Arial"/>
          <w:lang w:eastAsia="en-GB"/>
        </w:rPr>
      </w:pPr>
      <w:r w:rsidRPr="003A0BF7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AC8E39" wp14:editId="5FD90C74">
                <wp:simplePos x="0" y="0"/>
                <wp:positionH relativeFrom="column">
                  <wp:posOffset>2392162</wp:posOffset>
                </wp:positionH>
                <wp:positionV relativeFrom="paragraph">
                  <wp:posOffset>6089</wp:posOffset>
                </wp:positionV>
                <wp:extent cx="269240" cy="140462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BF7" w:rsidRDefault="0048158B" w:rsidP="003A0BF7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AC8E39" id="_x0000_s1036" type="#_x0000_t202" style="position:absolute;left:0;text-align:left;margin-left:188.35pt;margin-top:.5pt;width:21.2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" stroked="f">
                <v:textbox style="mso-fit-shape-to-text:t">
                  <w:txbxContent>
                    <w:p w:rsidR="003A0BF7" w:rsidRDefault="0048158B" w:rsidP="003A0BF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A0BF7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C7C3884" wp14:editId="24911285">
                <wp:simplePos x="0" y="0"/>
                <wp:positionH relativeFrom="column">
                  <wp:posOffset>920010</wp:posOffset>
                </wp:positionH>
                <wp:positionV relativeFrom="paragraph">
                  <wp:posOffset>6451</wp:posOffset>
                </wp:positionV>
                <wp:extent cx="269240" cy="140462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BF7" w:rsidRDefault="003A0BF7" w:rsidP="003A0BF7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7C3884" id="_x0000_s1037" type="#_x0000_t202" style="position:absolute;left:0;text-align:left;margin-left:72.45pt;margin-top:.5pt;width:21.2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" stroked="f">
                <v:textbox style="mso-fit-shape-to-text:t">
                  <w:txbxContent>
                    <w:p w:rsidR="003A0BF7" w:rsidRDefault="003A0BF7" w:rsidP="003A0BF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3A0BF7" w:rsidRDefault="003A0BF7" w:rsidP="00BC3218">
      <w:pPr>
        <w:ind w:left="709"/>
        <w:rPr>
          <w:rFonts w:asciiTheme="minorHAnsi" w:hAnsiTheme="minorHAnsi"/>
        </w:rPr>
      </w:pPr>
    </w:p>
    <w:p w:rsidR="00BC3218" w:rsidRDefault="00BC3218" w:rsidP="00BC3218">
      <w:pPr>
        <w:ind w:left="709"/>
        <w:rPr>
          <w:rFonts w:asciiTheme="minorHAnsi" w:hAnsiTheme="minorHAnsi"/>
        </w:rPr>
      </w:pPr>
      <w:r>
        <w:rPr>
          <w:rFonts w:asciiTheme="minorHAnsi" w:hAnsiTheme="minorHAnsi"/>
        </w:rPr>
        <w:t>Wr</w:t>
      </w:r>
      <w:r w:rsidRPr="00BC3218">
        <w:rPr>
          <w:rFonts w:asciiTheme="minorHAnsi" w:hAnsiTheme="minorHAnsi"/>
        </w:rPr>
        <w:t xml:space="preserve">ite a </w:t>
      </w:r>
      <w:r>
        <w:rPr>
          <w:rFonts w:asciiTheme="minorHAnsi" w:hAnsiTheme="minorHAnsi"/>
        </w:rPr>
        <w:t xml:space="preserve">programme that adds the perimeters </w:t>
      </w:r>
      <w:bookmarkStart w:id="0" w:name="_GoBack"/>
      <w:bookmarkEnd w:id="0"/>
      <w:r>
        <w:rPr>
          <w:rFonts w:asciiTheme="minorHAnsi" w:hAnsiTheme="minorHAnsi"/>
        </w:rPr>
        <w:t xml:space="preserve">of all the triangles, then adds their areas as well. The programme should do that by two methods: </w:t>
      </w:r>
    </w:p>
    <w:p w:rsidR="00BC3218" w:rsidRDefault="00BC3218" w:rsidP="00BC3218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Using basic variables.</w:t>
      </w:r>
    </w:p>
    <w:p w:rsidR="00BC3218" w:rsidRDefault="00BC3218" w:rsidP="00BC3218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Using classes and objects (use the code L6D1.cpp).</w:t>
      </w:r>
    </w:p>
    <w:p w:rsidR="00BC3218" w:rsidRPr="00BC3218" w:rsidRDefault="00BC3218" w:rsidP="00BC321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Which method did you find easier any why?</w:t>
      </w:r>
    </w:p>
    <w:p w:rsidR="00BC3218" w:rsidRDefault="00BC3218" w:rsidP="00BA042D">
      <w:pPr>
        <w:jc w:val="center"/>
        <w:rPr>
          <w:rFonts w:asciiTheme="minorHAnsi" w:hAnsiTheme="minorHAnsi"/>
          <w:sz w:val="40"/>
          <w:szCs w:val="40"/>
        </w:rPr>
      </w:pPr>
    </w:p>
    <w:p w:rsidR="00C2063B" w:rsidRPr="00BA042D" w:rsidRDefault="00C2063B" w:rsidP="00BA042D">
      <w:pPr>
        <w:jc w:val="center"/>
        <w:rPr>
          <w:rFonts w:asciiTheme="minorHAnsi" w:hAnsiTheme="minorHAnsi"/>
          <w:sz w:val="40"/>
          <w:szCs w:val="40"/>
        </w:rPr>
      </w:pPr>
      <w:r w:rsidRPr="00BA042D">
        <w:rPr>
          <w:rFonts w:asciiTheme="minorHAnsi" w:hAnsiTheme="minorHAnsi"/>
          <w:sz w:val="40"/>
          <w:szCs w:val="40"/>
        </w:rPr>
        <w:t>Questions to think about:</w:t>
      </w:r>
    </w:p>
    <w:p w:rsidR="00C2063B" w:rsidRDefault="00C2063B" w:rsidP="00AC2151">
      <w:pPr>
        <w:rPr>
          <w:rFonts w:asciiTheme="minorHAnsi" w:hAnsiTheme="minorHAnsi"/>
        </w:rPr>
      </w:pPr>
    </w:p>
    <w:p w:rsidR="00390F16" w:rsidRPr="007A3F98" w:rsidRDefault="00390F16" w:rsidP="00390F1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/>
        </w:rPr>
      </w:pPr>
      <w:r w:rsidRPr="007A3F98">
        <w:rPr>
          <w:rFonts w:asciiTheme="minorHAnsi" w:hAnsiTheme="minorHAnsi"/>
        </w:rPr>
        <w:t xml:space="preserve">What is </w:t>
      </w:r>
      <w:proofErr w:type="spellStart"/>
      <w:proofErr w:type="gramStart"/>
      <w:r w:rsidRPr="007A3F98">
        <w:rPr>
          <w:rFonts w:ascii="Consolas" w:hAnsi="Consolas" w:cs="Consolas"/>
          <w:color w:val="0000FF"/>
          <w:highlight w:val="white"/>
          <w:lang w:eastAsia="en-GB"/>
        </w:rPr>
        <w:t>nullptr</w:t>
      </w:r>
      <w:proofErr w:type="spellEnd"/>
      <w:r w:rsidRPr="007A3F98">
        <w:rPr>
          <w:rFonts w:ascii="Consolas" w:hAnsi="Consolas" w:cs="Consolas"/>
          <w:color w:val="0000FF"/>
          <w:lang w:eastAsia="en-GB"/>
        </w:rPr>
        <w:t xml:space="preserve"> </w:t>
      </w:r>
      <w:r w:rsidRPr="007A3F98">
        <w:rPr>
          <w:rFonts w:asciiTheme="minorHAnsi" w:hAnsiTheme="minorHAnsi"/>
        </w:rPr>
        <w:t>?</w:t>
      </w:r>
      <w:proofErr w:type="gramEnd"/>
    </w:p>
    <w:p w:rsidR="00355D63" w:rsidRPr="007A3F98" w:rsidRDefault="00390F16" w:rsidP="00355D6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/>
        </w:rPr>
      </w:pPr>
      <w:r w:rsidRPr="007A3F98">
        <w:rPr>
          <w:rFonts w:asciiTheme="minorHAnsi" w:hAnsiTheme="minorHAnsi"/>
        </w:rPr>
        <w:t>What is the difference between the ‘stack’ and the ‘heap’?</w:t>
      </w:r>
    </w:p>
    <w:p w:rsidR="00390F16" w:rsidRPr="007A3F98" w:rsidRDefault="00390F16" w:rsidP="00355D6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/>
        </w:rPr>
      </w:pPr>
      <w:r w:rsidRPr="007A3F98">
        <w:rPr>
          <w:rFonts w:asciiTheme="minorHAnsi" w:hAnsiTheme="minorHAnsi"/>
        </w:rPr>
        <w:t>How do you allocate / deallocate dynamic memory?</w:t>
      </w:r>
    </w:p>
    <w:p w:rsidR="00390F16" w:rsidRPr="007A3F98" w:rsidRDefault="00390F16" w:rsidP="00355D6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/>
        </w:rPr>
      </w:pPr>
      <w:r w:rsidRPr="007A3F98">
        <w:rPr>
          <w:rFonts w:asciiTheme="minorHAnsi" w:hAnsiTheme="minorHAnsi"/>
        </w:rPr>
        <w:t>What is function overloading? When is it useful?</w:t>
      </w:r>
    </w:p>
    <w:p w:rsidR="00390F16" w:rsidRPr="007A3F98" w:rsidRDefault="00390F16" w:rsidP="00355D6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/>
        </w:rPr>
      </w:pPr>
      <w:r w:rsidRPr="007A3F98">
        <w:rPr>
          <w:rFonts w:asciiTheme="minorHAnsi" w:hAnsiTheme="minorHAnsi"/>
        </w:rPr>
        <w:t>What are function templates? When and how are they used?</w:t>
      </w:r>
    </w:p>
    <w:p w:rsidR="00390F16" w:rsidRDefault="00390F16" w:rsidP="00355D6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/>
        </w:rPr>
      </w:pPr>
      <w:r w:rsidRPr="007A3F98">
        <w:rPr>
          <w:rFonts w:asciiTheme="minorHAnsi" w:hAnsiTheme="minorHAnsi"/>
        </w:rPr>
        <w:t>What are exceptions? How do you handle exceptions?</w:t>
      </w:r>
    </w:p>
    <w:p w:rsidR="00107A2F" w:rsidRDefault="00107A2F" w:rsidP="00107A2F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7A3F98">
        <w:rPr>
          <w:rFonts w:asciiTheme="minorHAnsi" w:hAnsiTheme="minorHAnsi"/>
        </w:rPr>
        <w:t>What</w:t>
      </w:r>
      <w:r>
        <w:rPr>
          <w:rFonts w:asciiTheme="minorHAnsi" w:hAnsiTheme="minorHAnsi"/>
        </w:rPr>
        <w:t xml:space="preserve"> are the differences between classes and structures?</w:t>
      </w:r>
      <w:r>
        <w:rPr>
          <w:rFonts w:asciiTheme="minorHAnsi" w:hAnsiTheme="minorHAnsi"/>
        </w:rPr>
        <w:tab/>
      </w:r>
    </w:p>
    <w:p w:rsidR="00107A2F" w:rsidRDefault="00107A2F" w:rsidP="00107A2F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Consider an object oriented program for a temperature controller. What objects could use to do this? What methods and attributes would these objects have? </w:t>
      </w:r>
    </w:p>
    <w:p w:rsidR="00107A2F" w:rsidRPr="007A3F98" w:rsidRDefault="00107A2F" w:rsidP="00107A2F">
      <w:pPr>
        <w:pStyle w:val="ListParagraph"/>
        <w:autoSpaceDE w:val="0"/>
        <w:autoSpaceDN w:val="0"/>
        <w:adjustRightInd w:val="0"/>
        <w:rPr>
          <w:rFonts w:asciiTheme="minorHAnsi" w:hAnsiTheme="minorHAnsi"/>
        </w:rPr>
      </w:pPr>
    </w:p>
    <w:p w:rsidR="00C2063B" w:rsidRPr="00355D63" w:rsidRDefault="00C2063B" w:rsidP="00355D63">
      <w:pPr>
        <w:rPr>
          <w:rFonts w:asciiTheme="minorHAnsi" w:hAnsiTheme="minorHAnsi"/>
        </w:rPr>
      </w:pPr>
    </w:p>
    <w:p w:rsidR="00C2063B" w:rsidRPr="00AC2151" w:rsidRDefault="00C2063B" w:rsidP="00AC2151">
      <w:pPr>
        <w:rPr>
          <w:rFonts w:asciiTheme="minorHAnsi" w:hAnsiTheme="minorHAnsi"/>
        </w:rPr>
      </w:pPr>
    </w:p>
    <w:sectPr w:rsidR="00C2063B" w:rsidRPr="00AC2151" w:rsidSect="00522676">
      <w:headerReference w:type="default" r:id="rId8"/>
      <w:footerReference w:type="default" r:id="rId9"/>
      <w:pgSz w:w="11900" w:h="16840"/>
      <w:pgMar w:top="2242" w:right="1268" w:bottom="1440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5066" w:rsidRDefault="003D5066">
      <w:r>
        <w:separator/>
      </w:r>
    </w:p>
  </w:endnote>
  <w:endnote w:type="continuationSeparator" w:id="0">
    <w:p w:rsidR="003D5066" w:rsidRDefault="003D5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1412493"/>
      <w:docPartObj>
        <w:docPartGallery w:val="Page Numbers (Bottom of Page)"/>
        <w:docPartUnique/>
      </w:docPartObj>
    </w:sdtPr>
    <w:sdtEndPr>
      <w:rPr>
        <w:rFonts w:asciiTheme="minorHAnsi" w:hAnsiTheme="minorHAnsi"/>
        <w:noProof/>
        <w:sz w:val="20"/>
        <w:szCs w:val="20"/>
      </w:rPr>
    </w:sdtEndPr>
    <w:sdtContent>
      <w:p w:rsidR="00522676" w:rsidRDefault="008473C8" w:rsidP="00107A2F">
        <w:pPr>
          <w:pStyle w:val="Footer"/>
          <w:jc w:val="right"/>
        </w:pPr>
        <w:r>
          <w:rPr>
            <w:rFonts w:asciiTheme="minorHAnsi" w:hAnsiTheme="minorHAnsi"/>
            <w:sz w:val="22"/>
            <w:szCs w:val="22"/>
          </w:rPr>
          <w:t>20</w:t>
        </w:r>
        <w:r w:rsidR="00601561">
          <w:rPr>
            <w:rFonts w:asciiTheme="minorHAnsi" w:hAnsiTheme="minorHAnsi"/>
            <w:sz w:val="22"/>
            <w:szCs w:val="22"/>
          </w:rPr>
          <w:t>20</w:t>
        </w:r>
        <w:r>
          <w:rPr>
            <w:rFonts w:asciiTheme="minorHAnsi" w:hAnsiTheme="minorHAnsi"/>
            <w:sz w:val="22"/>
            <w:szCs w:val="22"/>
          </w:rPr>
          <w:t>/</w:t>
        </w:r>
        <w:r w:rsidR="00107A2F">
          <w:rPr>
            <w:rFonts w:asciiTheme="minorHAnsi" w:hAnsiTheme="minorHAnsi"/>
            <w:sz w:val="22"/>
            <w:szCs w:val="22"/>
          </w:rPr>
          <w:t>2</w:t>
        </w:r>
        <w:r w:rsidR="00601561">
          <w:rPr>
            <w:rFonts w:asciiTheme="minorHAnsi" w:hAnsiTheme="minorHAnsi"/>
            <w:sz w:val="22"/>
            <w:szCs w:val="22"/>
          </w:rPr>
          <w:t>1</w:t>
        </w:r>
        <w:r w:rsidR="00522676">
          <w:rPr>
            <w:rFonts w:asciiTheme="minorHAnsi" w:hAnsiTheme="minorHAnsi"/>
            <w:sz w:val="22"/>
            <w:szCs w:val="22"/>
          </w:rPr>
          <w:tab/>
          <w:t>E</w:t>
        </w:r>
        <w:r w:rsidR="00522676" w:rsidRPr="0070057C">
          <w:rPr>
            <w:rFonts w:asciiTheme="minorHAnsi" w:hAnsiTheme="minorHAnsi"/>
            <w:sz w:val="22"/>
            <w:szCs w:val="22"/>
          </w:rPr>
          <w:t>LEC362 - Application Development using C++</w:t>
        </w:r>
        <w:r w:rsidR="00522676">
          <w:rPr>
            <w:rFonts w:asciiTheme="minorHAnsi" w:hAnsiTheme="minorHAnsi"/>
            <w:sz w:val="22"/>
            <w:szCs w:val="22"/>
          </w:rPr>
          <w:tab/>
        </w:r>
        <w:r w:rsidR="00522676" w:rsidRPr="00522676">
          <w:rPr>
            <w:rFonts w:asciiTheme="minorHAnsi" w:hAnsiTheme="minorHAnsi"/>
            <w:sz w:val="20"/>
            <w:szCs w:val="20"/>
          </w:rPr>
          <w:fldChar w:fldCharType="begin"/>
        </w:r>
        <w:r w:rsidR="00522676" w:rsidRPr="00522676">
          <w:rPr>
            <w:rFonts w:asciiTheme="minorHAnsi" w:hAnsiTheme="minorHAnsi"/>
            <w:sz w:val="20"/>
            <w:szCs w:val="20"/>
          </w:rPr>
          <w:instrText xml:space="preserve"> PAGE   \* MERGEFORMAT </w:instrText>
        </w:r>
        <w:r w:rsidR="00522676" w:rsidRPr="00522676">
          <w:rPr>
            <w:rFonts w:asciiTheme="minorHAnsi" w:hAnsiTheme="minorHAnsi"/>
            <w:sz w:val="20"/>
            <w:szCs w:val="20"/>
          </w:rPr>
          <w:fldChar w:fldCharType="separate"/>
        </w:r>
        <w:r w:rsidR="00994E0C">
          <w:rPr>
            <w:rFonts w:asciiTheme="minorHAnsi" w:hAnsiTheme="minorHAnsi"/>
            <w:noProof/>
            <w:sz w:val="20"/>
            <w:szCs w:val="20"/>
          </w:rPr>
          <w:t>1</w:t>
        </w:r>
        <w:r w:rsidR="00522676" w:rsidRPr="00522676">
          <w:rPr>
            <w:rFonts w:asciiTheme="minorHAnsi" w:hAnsiTheme="minorHAns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5066" w:rsidRDefault="003D5066">
      <w:r>
        <w:separator/>
      </w:r>
    </w:p>
  </w:footnote>
  <w:footnote w:type="continuationSeparator" w:id="0">
    <w:p w:rsidR="003D5066" w:rsidRDefault="003D5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5778" w:rsidRPr="00522676" w:rsidRDefault="0070057C" w:rsidP="00522676">
    <w:pPr>
      <w:rPr>
        <w:noProof/>
        <w:szCs w:val="20"/>
        <w:lang w:eastAsia="en-GB"/>
      </w:rPr>
    </w:pPr>
    <w:r>
      <w:rPr>
        <w:noProof/>
        <w:szCs w:val="20"/>
        <w:lang w:eastAsia="en-GB"/>
      </w:rPr>
      <w:drawing>
        <wp:anchor distT="0" distB="0" distL="114300" distR="114300" simplePos="0" relativeHeight="251657216" behindDoc="1" locked="0" layoutInCell="1" allowOverlap="1" wp14:anchorId="23A03686" wp14:editId="545881E1">
          <wp:simplePos x="0" y="0"/>
          <wp:positionH relativeFrom="column">
            <wp:posOffset>-900748</wp:posOffset>
          </wp:positionH>
          <wp:positionV relativeFrom="paragraph">
            <wp:posOffset>-458470</wp:posOffset>
          </wp:positionV>
          <wp:extent cx="7620000" cy="1320800"/>
          <wp:effectExtent l="0" t="0" r="0" b="0"/>
          <wp:wrapNone/>
          <wp:docPr id="4" name="Picture 4" descr="committe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mmitte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0" cy="132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B1FCA"/>
    <w:multiLevelType w:val="hybridMultilevel"/>
    <w:tmpl w:val="6A4663C0"/>
    <w:lvl w:ilvl="0" w:tplc="980A443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5152CE8"/>
    <w:multiLevelType w:val="hybridMultilevel"/>
    <w:tmpl w:val="1B90E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F21DA"/>
    <w:multiLevelType w:val="hybridMultilevel"/>
    <w:tmpl w:val="ED687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316AB"/>
    <w:multiLevelType w:val="hybridMultilevel"/>
    <w:tmpl w:val="96F0E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D1341"/>
    <w:multiLevelType w:val="hybridMultilevel"/>
    <w:tmpl w:val="11984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72F81"/>
    <w:multiLevelType w:val="hybridMultilevel"/>
    <w:tmpl w:val="CFB29C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04E70"/>
    <w:multiLevelType w:val="hybridMultilevel"/>
    <w:tmpl w:val="DF02E59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63B"/>
    <w:rsid w:val="00001755"/>
    <w:rsid w:val="000671EA"/>
    <w:rsid w:val="00070AEE"/>
    <w:rsid w:val="00073382"/>
    <w:rsid w:val="000A5778"/>
    <w:rsid w:val="000C2419"/>
    <w:rsid w:val="000C51E3"/>
    <w:rsid w:val="00107A2F"/>
    <w:rsid w:val="00156692"/>
    <w:rsid w:val="00164DCF"/>
    <w:rsid w:val="00184654"/>
    <w:rsid w:val="00355D63"/>
    <w:rsid w:val="00390F16"/>
    <w:rsid w:val="003A0BF7"/>
    <w:rsid w:val="003D5066"/>
    <w:rsid w:val="003F6738"/>
    <w:rsid w:val="004119F6"/>
    <w:rsid w:val="00436437"/>
    <w:rsid w:val="0048158B"/>
    <w:rsid w:val="004C1A6A"/>
    <w:rsid w:val="00506115"/>
    <w:rsid w:val="00522676"/>
    <w:rsid w:val="005279DF"/>
    <w:rsid w:val="00541DEA"/>
    <w:rsid w:val="00563322"/>
    <w:rsid w:val="005B1CCC"/>
    <w:rsid w:val="00601561"/>
    <w:rsid w:val="0070057C"/>
    <w:rsid w:val="007204BB"/>
    <w:rsid w:val="00753680"/>
    <w:rsid w:val="007A0D97"/>
    <w:rsid w:val="007A3F98"/>
    <w:rsid w:val="007C0731"/>
    <w:rsid w:val="008126AB"/>
    <w:rsid w:val="008473C8"/>
    <w:rsid w:val="008B11DF"/>
    <w:rsid w:val="008F1888"/>
    <w:rsid w:val="009044B5"/>
    <w:rsid w:val="00957BC8"/>
    <w:rsid w:val="00994E0C"/>
    <w:rsid w:val="009A0038"/>
    <w:rsid w:val="009E24F4"/>
    <w:rsid w:val="00A97732"/>
    <w:rsid w:val="00AC2151"/>
    <w:rsid w:val="00B042B8"/>
    <w:rsid w:val="00B619E6"/>
    <w:rsid w:val="00B83331"/>
    <w:rsid w:val="00BA042D"/>
    <w:rsid w:val="00BB3122"/>
    <w:rsid w:val="00BC3218"/>
    <w:rsid w:val="00C0103F"/>
    <w:rsid w:val="00C2063B"/>
    <w:rsid w:val="00CA6FA4"/>
    <w:rsid w:val="00CD30F9"/>
    <w:rsid w:val="00D310DD"/>
    <w:rsid w:val="00DB038C"/>
    <w:rsid w:val="00E34D72"/>
    <w:rsid w:val="00EC73AD"/>
    <w:rsid w:val="00EF6AAF"/>
    <w:rsid w:val="00FA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36B5B7C"/>
  <w15:docId w15:val="{6059029E-A54E-4FFB-AA01-4C7073F1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844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84467"/>
    <w:pPr>
      <w:tabs>
        <w:tab w:val="center" w:pos="4320"/>
        <w:tab w:val="right" w:pos="8640"/>
      </w:tabs>
    </w:pPr>
  </w:style>
  <w:style w:type="paragraph" w:customStyle="1" w:styleId="1Address">
    <w:name w:val="1. Address"/>
    <w:basedOn w:val="Normal"/>
    <w:rsid w:val="00C72126"/>
    <w:pPr>
      <w:tabs>
        <w:tab w:val="left" w:pos="170"/>
      </w:tabs>
    </w:pPr>
    <w:rPr>
      <w:rFonts w:ascii="Arial" w:hAnsi="Arial"/>
      <w:color w:val="002462"/>
      <w:sz w:val="15"/>
    </w:rPr>
  </w:style>
  <w:style w:type="paragraph" w:styleId="ListParagraph">
    <w:name w:val="List Paragraph"/>
    <w:basedOn w:val="Normal"/>
    <w:uiPriority w:val="34"/>
    <w:qFormat/>
    <w:rsid w:val="00AC21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215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5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57C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22676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36437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5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jjunju\Desktop\ELEC_362_C++\2017-18\Excirses\W1%20Execerci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7D34C-6A6E-4853-AE16-F0C58896E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W1 Execercise.dotx</Template>
  <TotalTime>52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Committee papers - colour</vt:lpstr>
    </vt:vector>
  </TitlesOfParts>
  <Company>Da Vinci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Committee papers - colour</dc:title>
  <dc:creator>Kai</dc:creator>
  <cp:lastModifiedBy>Hasan, Mohammad [mihasan]</cp:lastModifiedBy>
  <cp:revision>13</cp:revision>
  <cp:lastPrinted>2016-09-28T15:37:00Z</cp:lastPrinted>
  <dcterms:created xsi:type="dcterms:W3CDTF">2019-10-03T08:31:00Z</dcterms:created>
  <dcterms:modified xsi:type="dcterms:W3CDTF">2020-10-29T16:56:00Z</dcterms:modified>
</cp:coreProperties>
</file>